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A6381" w14:textId="20A20335" w:rsidR="0091432E" w:rsidRDefault="0091432E">
      <w:pPr>
        <w:pStyle w:val="Otsikko"/>
      </w:pPr>
      <w:r>
        <w:t>Dokumentaatio - Projekti 2</w:t>
      </w:r>
    </w:p>
    <w:p w14:paraId="33EFB7C1" w14:textId="011CB100" w:rsidR="0091432E" w:rsidRPr="0091432E" w:rsidRDefault="0091432E">
      <w:pPr>
        <w:pStyle w:val="Otsikko"/>
        <w:rPr>
          <w:sz w:val="32"/>
          <w:szCs w:val="32"/>
        </w:rPr>
      </w:pPr>
      <w:proofErr w:type="spellStart"/>
      <w:r>
        <w:rPr>
          <w:sz w:val="32"/>
          <w:szCs w:val="32"/>
        </w:rPr>
        <w:t>Sandelin</w:t>
      </w:r>
      <w:proofErr w:type="spellEnd"/>
      <w:r>
        <w:rPr>
          <w:sz w:val="32"/>
          <w:szCs w:val="32"/>
        </w:rPr>
        <w:t xml:space="preserve"> Juuso, Koskenranta Sami, Raassina Sakari - 2024</w:t>
      </w:r>
    </w:p>
    <w:p w14:paraId="58490216" w14:textId="1A351631" w:rsidR="00855982" w:rsidRPr="00855982" w:rsidRDefault="0091432E" w:rsidP="00855982">
      <w:pPr>
        <w:pStyle w:val="Otsikko1"/>
      </w:pPr>
      <w:r>
        <w:t>Arvauspeli</w:t>
      </w:r>
    </w:p>
    <w:p w14:paraId="7AC2615E" w14:textId="2199012E" w:rsidR="00367B8D" w:rsidRDefault="0091432E" w:rsidP="00367B8D">
      <w:r>
        <w:t xml:space="preserve">Tuotamme pelin HTML, JavaScript ja </w:t>
      </w:r>
      <w:proofErr w:type="spellStart"/>
      <w:r>
        <w:t>CSS.ää</w:t>
      </w:r>
      <w:proofErr w:type="spellEnd"/>
      <w:r>
        <w:t xml:space="preserve"> hyödyntäen nimellä Projekti 2. Pelin ideana on, että käyttäjä saa arvata kolmesti numeroa väliltä 1- 10. Mikäli arvattu numero on liian pieni, suuri tai osuu oikeaan, ilmoitetaan siitä käyttäjälle pop-</w:t>
      </w:r>
      <w:proofErr w:type="spellStart"/>
      <w:r>
        <w:t>up</w:t>
      </w:r>
      <w:proofErr w:type="spellEnd"/>
      <w:r>
        <w:t xml:space="preserve"> ikkunassa Esim. (”Arvauksesi on …liian pieni… / …suuri / …oikein!”). Mikäli käyttäjä ei arvaa oikein viimeisellä yrittämällä, tulostuu ikkunaan (”Hävisit pelin!”). Peli laskee</w:t>
      </w:r>
      <w:r w:rsidR="00986922">
        <w:t xml:space="preserve"> sekä muistaa</w:t>
      </w:r>
      <w:r>
        <w:t xml:space="preserve"> voitot ja häviöt,</w:t>
      </w:r>
      <w:r w:rsidR="00986922">
        <w:t xml:space="preserve"> </w:t>
      </w:r>
      <w:r>
        <w:t xml:space="preserve">ja pitää </w:t>
      </w:r>
      <w:r w:rsidR="00986922">
        <w:t>tilastoista kirjaa,</w:t>
      </w:r>
      <w:r>
        <w:t xml:space="preserve"> </w:t>
      </w:r>
      <w:r w:rsidR="00986922">
        <w:t>kunnes sivu suljetaan, tai ladataan uudelleen</w:t>
      </w:r>
      <w:r>
        <w:t xml:space="preserve">. </w:t>
      </w:r>
    </w:p>
    <w:p w14:paraId="4C885FEB" w14:textId="3C69C069" w:rsidR="00367B8D" w:rsidRPr="00855982" w:rsidRDefault="00367B8D" w:rsidP="00367B8D">
      <w:pPr>
        <w:pStyle w:val="Otsikk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8C29D0" wp14:editId="6B4F4C46">
            <wp:simplePos x="0" y="0"/>
            <wp:positionH relativeFrom="column">
              <wp:posOffset>1612900</wp:posOffset>
            </wp:positionH>
            <wp:positionV relativeFrom="paragraph">
              <wp:posOffset>683895</wp:posOffset>
            </wp:positionV>
            <wp:extent cx="2603500" cy="5050790"/>
            <wp:effectExtent l="0" t="0" r="0" b="3810"/>
            <wp:wrapTopAndBottom/>
            <wp:docPr id="1822724622" name="Kuva 1" descr="Kuva, joka sisältää kohteen diagrammi, luonnos, origami, ku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24622" name="Kuva 1" descr="Kuva, joka sisältää kohteen diagrammi, luonnos, origami, kuvio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Pelilogiikka</w:t>
      </w:r>
    </w:p>
    <w:p w14:paraId="5A1CD3F0" w14:textId="5E2256BE" w:rsidR="0091432E" w:rsidRPr="00855982" w:rsidRDefault="0091432E" w:rsidP="00367B8D"/>
    <w:sdt>
      <w:sdtPr>
        <w:alias w:val="Otsikko 1:"/>
        <w:tag w:val="Otsikko 1:"/>
        <w:id w:val="1222409375"/>
        <w:placeholder>
          <w:docPart w:val="4BC1FD43F65F744299716FB9726D1947"/>
        </w:placeholder>
        <w:temporary/>
        <w:showingPlcHdr/>
        <w15:appearance w15:val="hidden"/>
      </w:sdtPr>
      <w:sdtContent>
        <w:p w14:paraId="49C8E72E" w14:textId="77777777" w:rsidR="0091432E" w:rsidRPr="00855982" w:rsidRDefault="0091432E" w:rsidP="0091432E">
          <w:pPr>
            <w:pStyle w:val="Otsikko1"/>
          </w:pPr>
          <w:r w:rsidRPr="00855982">
            <w:rPr>
              <w:lang w:bidi="fi-FI"/>
            </w:rPr>
            <w:t>Otsikko 1</w:t>
          </w:r>
        </w:p>
      </w:sdtContent>
    </w:sdt>
    <w:sdt>
      <w:sdtPr>
        <w:alias w:val="Pääteksti:"/>
        <w:tag w:val="Pääteksti:"/>
        <w:id w:val="805205446"/>
        <w:placeholder>
          <w:docPart w:val="231CE6107AAACA4AB370F084C43FB0A5"/>
        </w:placeholder>
        <w:temporary/>
        <w:showingPlcHdr/>
        <w15:appearance w15:val="hidden"/>
      </w:sdtPr>
      <w:sdtContent>
        <w:p w14:paraId="3B59ABE0" w14:textId="77777777" w:rsidR="0091432E" w:rsidRDefault="0091432E" w:rsidP="0091432E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14:paraId="7A2373E2" w14:textId="77777777" w:rsidR="0091432E" w:rsidRDefault="0091432E" w:rsidP="0091432E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14:paraId="3D219831" w14:textId="77777777" w:rsidR="0091432E" w:rsidRPr="00855982" w:rsidRDefault="0091432E" w:rsidP="0091432E"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sdtContent>
    </w:sdt>
    <w:sdt>
      <w:sdtPr>
        <w:alias w:val="Otsikko 1:"/>
        <w:tag w:val="Otsikko 1:"/>
        <w:id w:val="13197813"/>
        <w:placeholder>
          <w:docPart w:val="23835C52B731194D98CF4DF760EA5D9E"/>
        </w:placeholder>
        <w:temporary/>
        <w:showingPlcHdr/>
        <w15:appearance w15:val="hidden"/>
      </w:sdtPr>
      <w:sdtContent>
        <w:p w14:paraId="696A2790" w14:textId="77777777" w:rsidR="0091432E" w:rsidRPr="00855982" w:rsidRDefault="0091432E" w:rsidP="0091432E">
          <w:pPr>
            <w:pStyle w:val="Otsikko1"/>
          </w:pPr>
          <w:r w:rsidRPr="00855982">
            <w:rPr>
              <w:lang w:bidi="fi-FI"/>
            </w:rPr>
            <w:t>Otsikko 1</w:t>
          </w:r>
        </w:p>
      </w:sdtContent>
    </w:sdt>
    <w:sdt>
      <w:sdtPr>
        <w:alias w:val="Pääteksti:"/>
        <w:tag w:val="Pääteksti:"/>
        <w:id w:val="1219634873"/>
        <w:placeholder>
          <w:docPart w:val="76F664C0DB9EDB42AD323E5C3D3AA648"/>
        </w:placeholder>
        <w:temporary/>
        <w:showingPlcHdr/>
        <w15:appearance w15:val="hidden"/>
      </w:sdtPr>
      <w:sdtContent>
        <w:p w14:paraId="287CB793" w14:textId="77777777" w:rsidR="0091432E" w:rsidRDefault="0091432E" w:rsidP="0091432E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14:paraId="539B4A55" w14:textId="77777777" w:rsidR="0091432E" w:rsidRDefault="0091432E" w:rsidP="0091432E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14:paraId="077F871C" w14:textId="77777777" w:rsidR="0091432E" w:rsidRPr="00855982" w:rsidRDefault="0091432E" w:rsidP="0091432E"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sdtContent>
    </w:sdt>
    <w:sdt>
      <w:sdtPr>
        <w:alias w:val="Otsikko 1:"/>
        <w:tag w:val="Otsikko 1:"/>
        <w:id w:val="755720569"/>
        <w:placeholder>
          <w:docPart w:val="76BC1EB9EEF8DC418BEE581084CB39CA"/>
        </w:placeholder>
        <w:temporary/>
        <w:showingPlcHdr/>
        <w15:appearance w15:val="hidden"/>
      </w:sdtPr>
      <w:sdtContent>
        <w:p w14:paraId="1838F96D" w14:textId="77777777" w:rsidR="0091432E" w:rsidRPr="00855982" w:rsidRDefault="0091432E" w:rsidP="0091432E">
          <w:pPr>
            <w:pStyle w:val="Otsikko1"/>
          </w:pPr>
          <w:r w:rsidRPr="00855982">
            <w:rPr>
              <w:lang w:bidi="fi-FI"/>
            </w:rPr>
            <w:t>Otsikko 1</w:t>
          </w:r>
        </w:p>
      </w:sdtContent>
    </w:sdt>
    <w:sdt>
      <w:sdtPr>
        <w:alias w:val="Pääteksti:"/>
        <w:tag w:val="Pääteksti:"/>
        <w:id w:val="-936827812"/>
        <w:placeholder>
          <w:docPart w:val="D9F0AE36656051418B9CE00A4BF768FF"/>
        </w:placeholder>
        <w:temporary/>
        <w:showingPlcHdr/>
        <w15:appearance w15:val="hidden"/>
      </w:sdtPr>
      <w:sdtContent>
        <w:p w14:paraId="5CC585CA" w14:textId="77777777" w:rsidR="0091432E" w:rsidRDefault="0091432E" w:rsidP="0091432E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14:paraId="20AA8341" w14:textId="77777777" w:rsidR="0091432E" w:rsidRDefault="0091432E" w:rsidP="0091432E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14:paraId="487A2B88" w14:textId="77777777" w:rsidR="0091432E" w:rsidRPr="00855982" w:rsidRDefault="0091432E" w:rsidP="0091432E"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sdtContent>
    </w:sdt>
    <w:sdt>
      <w:sdtPr>
        <w:alias w:val="Otsikko 1:"/>
        <w:tag w:val="Otsikko 1:"/>
        <w:id w:val="286556324"/>
        <w:placeholder>
          <w:docPart w:val="F35A66315E7D5444A5D8337ADD20C694"/>
        </w:placeholder>
        <w:temporary/>
        <w:showingPlcHdr/>
        <w15:appearance w15:val="hidden"/>
      </w:sdtPr>
      <w:sdtContent>
        <w:p w14:paraId="0EDFDBE9" w14:textId="77777777" w:rsidR="0091432E" w:rsidRPr="00855982" w:rsidRDefault="0091432E" w:rsidP="0091432E">
          <w:pPr>
            <w:pStyle w:val="Otsikko1"/>
          </w:pPr>
          <w:r w:rsidRPr="00855982">
            <w:rPr>
              <w:lang w:bidi="fi-FI"/>
            </w:rPr>
            <w:t>Otsikko 1</w:t>
          </w:r>
        </w:p>
      </w:sdtContent>
    </w:sdt>
    <w:sdt>
      <w:sdtPr>
        <w:alias w:val="Pääteksti:"/>
        <w:tag w:val="Pääteksti:"/>
        <w:id w:val="1750919511"/>
        <w:placeholder>
          <w:docPart w:val="3359E9AFC8F7EB4EA53AB8DA44A58C78"/>
        </w:placeholder>
        <w:temporary/>
        <w:showingPlcHdr/>
        <w15:appearance w15:val="hidden"/>
      </w:sdtPr>
      <w:sdtContent>
        <w:p w14:paraId="3D042062" w14:textId="77777777" w:rsidR="0091432E" w:rsidRDefault="0091432E" w:rsidP="0091432E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14:paraId="625B25EB" w14:textId="77777777" w:rsidR="0091432E" w:rsidRDefault="0091432E" w:rsidP="0091432E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14:paraId="5DCA8BCD" w14:textId="77777777" w:rsidR="0091432E" w:rsidRPr="00855982" w:rsidRDefault="0091432E" w:rsidP="0091432E"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sdtContent>
    </w:sdt>
    <w:sdt>
      <w:sdtPr>
        <w:alias w:val="Otsikko 1:"/>
        <w:tag w:val="Otsikko 1:"/>
        <w:id w:val="-50398317"/>
        <w:placeholder>
          <w:docPart w:val="D16466F5B663094D944306BFEFEF5DFA"/>
        </w:placeholder>
        <w:temporary/>
        <w:showingPlcHdr/>
        <w15:appearance w15:val="hidden"/>
      </w:sdtPr>
      <w:sdtContent>
        <w:p w14:paraId="73621CD9" w14:textId="77777777" w:rsidR="0091432E" w:rsidRPr="00855982" w:rsidRDefault="0091432E" w:rsidP="0091432E">
          <w:pPr>
            <w:pStyle w:val="Otsikko1"/>
          </w:pPr>
          <w:r w:rsidRPr="00855982">
            <w:rPr>
              <w:lang w:bidi="fi-FI"/>
            </w:rPr>
            <w:t>Otsikko 1</w:t>
          </w:r>
        </w:p>
      </w:sdtContent>
    </w:sdt>
    <w:sdt>
      <w:sdtPr>
        <w:alias w:val="Pääteksti:"/>
        <w:tag w:val="Pääteksti:"/>
        <w:id w:val="-1399050166"/>
        <w:placeholder>
          <w:docPart w:val="F51E12BFC73154469C2A42D87FF41A42"/>
        </w:placeholder>
        <w:temporary/>
        <w:showingPlcHdr/>
        <w15:appearance w15:val="hidden"/>
      </w:sdtPr>
      <w:sdtContent>
        <w:p w14:paraId="15F9ABA4" w14:textId="77777777" w:rsidR="0091432E" w:rsidRDefault="0091432E" w:rsidP="0091432E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14:paraId="263A8154" w14:textId="77777777" w:rsidR="0091432E" w:rsidRDefault="0091432E" w:rsidP="0091432E">
          <w:r>
            <w:rPr>
              <w:lang w:bidi="fi-FI"/>
            </w:rPr>
            <w:lastRenderedPageBreak/>
            <w:t xml:space="preserve">Haluatko lisätä kuvan tiedostoistasi tai vaikkapa muodon, tekstiruudun tai taulukon? Se onnistuu. Valitse valintanauhan Lisää-välilehdestä haluamasi vaihtoehto. </w:t>
          </w:r>
        </w:p>
        <w:p w14:paraId="2D8049AF" w14:textId="77777777" w:rsidR="0091432E" w:rsidRPr="00855982" w:rsidRDefault="0091432E" w:rsidP="0091432E"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sdtContent>
    </w:sdt>
    <w:sdt>
      <w:sdtPr>
        <w:alias w:val="Otsikko 1:"/>
        <w:tag w:val="Otsikko 1:"/>
        <w:id w:val="1356849854"/>
        <w:placeholder>
          <w:docPart w:val="EAFDF0B26EA61A40A420F090B6F1491D"/>
        </w:placeholder>
        <w:temporary/>
        <w:showingPlcHdr/>
        <w15:appearance w15:val="hidden"/>
      </w:sdtPr>
      <w:sdtContent>
        <w:p w14:paraId="7F4099F3" w14:textId="77777777" w:rsidR="0091432E" w:rsidRPr="00855982" w:rsidRDefault="0091432E" w:rsidP="0091432E">
          <w:pPr>
            <w:pStyle w:val="Otsikko1"/>
          </w:pPr>
          <w:r w:rsidRPr="00855982">
            <w:rPr>
              <w:lang w:bidi="fi-FI"/>
            </w:rPr>
            <w:t>Otsikko 1</w:t>
          </w:r>
        </w:p>
      </w:sdtContent>
    </w:sdt>
    <w:sdt>
      <w:sdtPr>
        <w:alias w:val="Pääteksti:"/>
        <w:tag w:val="Pääteksti:"/>
        <w:id w:val="-242566756"/>
        <w:placeholder>
          <w:docPart w:val="35C2F05F2592D44C9975298B4CC4E4E9"/>
        </w:placeholder>
        <w:temporary/>
        <w:showingPlcHdr/>
        <w15:appearance w15:val="hidden"/>
      </w:sdtPr>
      <w:sdtContent>
        <w:p w14:paraId="6C5EEFF8" w14:textId="77777777" w:rsidR="0091432E" w:rsidRDefault="0091432E" w:rsidP="0091432E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14:paraId="1128DE21" w14:textId="77777777" w:rsidR="0091432E" w:rsidRDefault="0091432E" w:rsidP="0091432E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14:paraId="67DE5427" w14:textId="77777777" w:rsidR="0091432E" w:rsidRPr="00855982" w:rsidRDefault="0091432E" w:rsidP="0091432E"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sdtContent>
    </w:sdt>
    <w:p w14:paraId="60652CA4" w14:textId="77777777" w:rsidR="0091432E" w:rsidRPr="00855982" w:rsidRDefault="0091432E" w:rsidP="00855982"/>
    <w:sectPr w:rsidR="0091432E" w:rsidRPr="00855982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ABEB0" w14:textId="77777777" w:rsidR="0025769A" w:rsidRDefault="0025769A" w:rsidP="00855982">
      <w:pPr>
        <w:spacing w:after="0" w:line="240" w:lineRule="auto"/>
      </w:pPr>
      <w:r>
        <w:separator/>
      </w:r>
    </w:p>
  </w:endnote>
  <w:endnote w:type="continuationSeparator" w:id="0">
    <w:p w14:paraId="0D3BA1FB" w14:textId="77777777" w:rsidR="0025769A" w:rsidRDefault="0025769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8B0BA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0099D" w14:textId="77777777" w:rsidR="0025769A" w:rsidRDefault="0025769A" w:rsidP="00855982">
      <w:pPr>
        <w:spacing w:after="0" w:line="240" w:lineRule="auto"/>
      </w:pPr>
      <w:r>
        <w:separator/>
      </w:r>
    </w:p>
  </w:footnote>
  <w:footnote w:type="continuationSeparator" w:id="0">
    <w:p w14:paraId="5797FBFE" w14:textId="77777777" w:rsidR="0025769A" w:rsidRDefault="0025769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0071221">
    <w:abstractNumId w:val="14"/>
  </w:num>
  <w:num w:numId="2" w16cid:durableId="15905780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767405">
    <w:abstractNumId w:val="14"/>
  </w:num>
  <w:num w:numId="4" w16cid:durableId="161353987">
    <w:abstractNumId w:val="14"/>
  </w:num>
  <w:num w:numId="5" w16cid:durableId="1522164234">
    <w:abstractNumId w:val="14"/>
  </w:num>
  <w:num w:numId="6" w16cid:durableId="12650710">
    <w:abstractNumId w:val="14"/>
  </w:num>
  <w:num w:numId="7" w16cid:durableId="1132551181">
    <w:abstractNumId w:val="14"/>
  </w:num>
  <w:num w:numId="8" w16cid:durableId="2047899824">
    <w:abstractNumId w:val="14"/>
  </w:num>
  <w:num w:numId="9" w16cid:durableId="1208567024">
    <w:abstractNumId w:val="14"/>
  </w:num>
  <w:num w:numId="10" w16cid:durableId="1503159932">
    <w:abstractNumId w:val="14"/>
  </w:num>
  <w:num w:numId="11" w16cid:durableId="1626963725">
    <w:abstractNumId w:val="14"/>
  </w:num>
  <w:num w:numId="12" w16cid:durableId="1432430334">
    <w:abstractNumId w:val="14"/>
  </w:num>
  <w:num w:numId="13" w16cid:durableId="566958310">
    <w:abstractNumId w:val="10"/>
  </w:num>
  <w:num w:numId="14" w16cid:durableId="504980726">
    <w:abstractNumId w:val="17"/>
  </w:num>
  <w:num w:numId="15" w16cid:durableId="1415207220">
    <w:abstractNumId w:val="11"/>
  </w:num>
  <w:num w:numId="16" w16cid:durableId="1863468284">
    <w:abstractNumId w:val="12"/>
  </w:num>
  <w:num w:numId="17" w16cid:durableId="1666205537">
    <w:abstractNumId w:val="9"/>
  </w:num>
  <w:num w:numId="18" w16cid:durableId="911082005">
    <w:abstractNumId w:val="7"/>
  </w:num>
  <w:num w:numId="19" w16cid:durableId="862748180">
    <w:abstractNumId w:val="6"/>
  </w:num>
  <w:num w:numId="20" w16cid:durableId="315962357">
    <w:abstractNumId w:val="5"/>
  </w:num>
  <w:num w:numId="21" w16cid:durableId="1614901944">
    <w:abstractNumId w:val="4"/>
  </w:num>
  <w:num w:numId="22" w16cid:durableId="1837647826">
    <w:abstractNumId w:val="8"/>
  </w:num>
  <w:num w:numId="23" w16cid:durableId="8602831">
    <w:abstractNumId w:val="3"/>
  </w:num>
  <w:num w:numId="24" w16cid:durableId="2039550599">
    <w:abstractNumId w:val="2"/>
  </w:num>
  <w:num w:numId="25" w16cid:durableId="782117388">
    <w:abstractNumId w:val="1"/>
  </w:num>
  <w:num w:numId="26" w16cid:durableId="766385028">
    <w:abstractNumId w:val="0"/>
  </w:num>
  <w:num w:numId="27" w16cid:durableId="1024985395">
    <w:abstractNumId w:val="13"/>
  </w:num>
  <w:num w:numId="28" w16cid:durableId="1890805247">
    <w:abstractNumId w:val="15"/>
  </w:num>
  <w:num w:numId="29" w16cid:durableId="1183475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2E"/>
    <w:rsid w:val="00071960"/>
    <w:rsid w:val="001D4362"/>
    <w:rsid w:val="0025769A"/>
    <w:rsid w:val="00367B8D"/>
    <w:rsid w:val="00603875"/>
    <w:rsid w:val="007833A7"/>
    <w:rsid w:val="00847F9D"/>
    <w:rsid w:val="00855982"/>
    <w:rsid w:val="0091432E"/>
    <w:rsid w:val="00986922"/>
    <w:rsid w:val="00A10484"/>
    <w:rsid w:val="00E7709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6FAE"/>
  <w15:chartTrackingRefBased/>
  <w15:docId w15:val="{83BBCA02-C704-4B4D-9BD5-6F30993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kariraassina/Library/Containers/com.microsoft.Word/Data/Library/Application%20Support/Microsoft/Office/16.0/DTS/Search/%7bE98AD0E9-7E80-7548-BFFC-C1C4D3498C9A%7dtf03457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C1FD43F65F744299716FB9726D194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B575209-F38C-CD45-BCCA-A708710D911F}"/>
      </w:docPartPr>
      <w:docPartBody>
        <w:p w:rsidR="00000000" w:rsidRDefault="002111D3" w:rsidP="002111D3">
          <w:pPr>
            <w:pStyle w:val="4BC1FD43F65F744299716FB9726D1947"/>
          </w:pPr>
          <w:r w:rsidRPr="00855982">
            <w:rPr>
              <w:lang w:bidi="fi-FI"/>
            </w:rPr>
            <w:t>Otsikko 1</w:t>
          </w:r>
        </w:p>
      </w:docPartBody>
    </w:docPart>
    <w:docPart>
      <w:docPartPr>
        <w:name w:val="231CE6107AAACA4AB370F084C43FB0A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3FCA531-BB70-054F-8465-1FBE9FB3751B}"/>
      </w:docPartPr>
      <w:docPartBody>
        <w:p w:rsidR="002111D3" w:rsidRDefault="002111D3" w:rsidP="00855982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:rsidR="002111D3" w:rsidRDefault="002111D3" w:rsidP="00855982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:rsidR="00000000" w:rsidRDefault="002111D3" w:rsidP="002111D3">
          <w:pPr>
            <w:pStyle w:val="231CE6107AAACA4AB370F084C43FB0A5"/>
          </w:pPr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docPartBody>
    </w:docPart>
    <w:docPart>
      <w:docPartPr>
        <w:name w:val="23835C52B731194D98CF4DF760EA5D9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FE9AE38-B31D-9A47-9924-7E06CA489E9D}"/>
      </w:docPartPr>
      <w:docPartBody>
        <w:p w:rsidR="00000000" w:rsidRDefault="002111D3" w:rsidP="002111D3">
          <w:pPr>
            <w:pStyle w:val="23835C52B731194D98CF4DF760EA5D9E"/>
          </w:pPr>
          <w:r w:rsidRPr="00855982">
            <w:rPr>
              <w:lang w:bidi="fi-FI"/>
            </w:rPr>
            <w:t>Otsikko 1</w:t>
          </w:r>
        </w:p>
      </w:docPartBody>
    </w:docPart>
    <w:docPart>
      <w:docPartPr>
        <w:name w:val="76F664C0DB9EDB42AD323E5C3D3AA64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08E4F4C-CF5A-A845-B29C-BA048D9F8E19}"/>
      </w:docPartPr>
      <w:docPartBody>
        <w:p w:rsidR="002111D3" w:rsidRDefault="002111D3" w:rsidP="00855982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:rsidR="002111D3" w:rsidRDefault="002111D3" w:rsidP="00855982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:rsidR="00000000" w:rsidRDefault="002111D3" w:rsidP="002111D3">
          <w:pPr>
            <w:pStyle w:val="76F664C0DB9EDB42AD323E5C3D3AA648"/>
          </w:pPr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docPartBody>
    </w:docPart>
    <w:docPart>
      <w:docPartPr>
        <w:name w:val="76BC1EB9EEF8DC418BEE581084CB39C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E27BDEF-FD7E-764A-99E2-28B5F1FC3205}"/>
      </w:docPartPr>
      <w:docPartBody>
        <w:p w:rsidR="00000000" w:rsidRDefault="002111D3" w:rsidP="002111D3">
          <w:pPr>
            <w:pStyle w:val="76BC1EB9EEF8DC418BEE581084CB39CA"/>
          </w:pPr>
          <w:r w:rsidRPr="00855982">
            <w:rPr>
              <w:lang w:bidi="fi-FI"/>
            </w:rPr>
            <w:t>Otsikko 1</w:t>
          </w:r>
        </w:p>
      </w:docPartBody>
    </w:docPart>
    <w:docPart>
      <w:docPartPr>
        <w:name w:val="D9F0AE36656051418B9CE00A4BF768F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6C07161-C6F8-594C-B7FD-2EE1727164FE}"/>
      </w:docPartPr>
      <w:docPartBody>
        <w:p w:rsidR="002111D3" w:rsidRDefault="002111D3" w:rsidP="00855982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:rsidR="002111D3" w:rsidRDefault="002111D3" w:rsidP="00855982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:rsidR="00000000" w:rsidRDefault="002111D3" w:rsidP="002111D3">
          <w:pPr>
            <w:pStyle w:val="D9F0AE36656051418B9CE00A4BF768FF"/>
          </w:pPr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docPartBody>
    </w:docPart>
    <w:docPart>
      <w:docPartPr>
        <w:name w:val="F35A66315E7D5444A5D8337ADD20C69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F3A1A0A-36B2-F84A-9FCA-44ECD1A89BC1}"/>
      </w:docPartPr>
      <w:docPartBody>
        <w:p w:rsidR="00000000" w:rsidRDefault="002111D3" w:rsidP="002111D3">
          <w:pPr>
            <w:pStyle w:val="F35A66315E7D5444A5D8337ADD20C694"/>
          </w:pPr>
          <w:r w:rsidRPr="00855982">
            <w:rPr>
              <w:lang w:bidi="fi-FI"/>
            </w:rPr>
            <w:t>Otsikko 1</w:t>
          </w:r>
        </w:p>
      </w:docPartBody>
    </w:docPart>
    <w:docPart>
      <w:docPartPr>
        <w:name w:val="3359E9AFC8F7EB4EA53AB8DA44A58C7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CC80C7A-375C-3247-8586-75ED64F70245}"/>
      </w:docPartPr>
      <w:docPartBody>
        <w:p w:rsidR="002111D3" w:rsidRDefault="002111D3" w:rsidP="00855982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:rsidR="002111D3" w:rsidRDefault="002111D3" w:rsidP="00855982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:rsidR="00000000" w:rsidRDefault="002111D3" w:rsidP="002111D3">
          <w:pPr>
            <w:pStyle w:val="3359E9AFC8F7EB4EA53AB8DA44A58C78"/>
          </w:pPr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docPartBody>
    </w:docPart>
    <w:docPart>
      <w:docPartPr>
        <w:name w:val="D16466F5B663094D944306BFEFEF5DF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C077C7D-CFC1-384C-87F0-60C510A8074F}"/>
      </w:docPartPr>
      <w:docPartBody>
        <w:p w:rsidR="00000000" w:rsidRDefault="002111D3" w:rsidP="002111D3">
          <w:pPr>
            <w:pStyle w:val="D16466F5B663094D944306BFEFEF5DFA"/>
          </w:pPr>
          <w:r w:rsidRPr="00855982">
            <w:rPr>
              <w:lang w:bidi="fi-FI"/>
            </w:rPr>
            <w:t>Otsikko 1</w:t>
          </w:r>
        </w:p>
      </w:docPartBody>
    </w:docPart>
    <w:docPart>
      <w:docPartPr>
        <w:name w:val="F51E12BFC73154469C2A42D87FF41A4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076D94B-3336-1D45-B409-678E9997E900}"/>
      </w:docPartPr>
      <w:docPartBody>
        <w:p w:rsidR="002111D3" w:rsidRDefault="002111D3" w:rsidP="00855982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:rsidR="002111D3" w:rsidRDefault="002111D3" w:rsidP="00855982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:rsidR="00000000" w:rsidRDefault="002111D3" w:rsidP="002111D3">
          <w:pPr>
            <w:pStyle w:val="F51E12BFC73154469C2A42D87FF41A42"/>
          </w:pPr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docPartBody>
    </w:docPart>
    <w:docPart>
      <w:docPartPr>
        <w:name w:val="EAFDF0B26EA61A40A420F090B6F1491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8FB17AA-767C-0E48-9DF7-EDBD1826A180}"/>
      </w:docPartPr>
      <w:docPartBody>
        <w:p w:rsidR="00000000" w:rsidRDefault="002111D3" w:rsidP="002111D3">
          <w:pPr>
            <w:pStyle w:val="EAFDF0B26EA61A40A420F090B6F1491D"/>
          </w:pPr>
          <w:r w:rsidRPr="00855982">
            <w:rPr>
              <w:lang w:bidi="fi-FI"/>
            </w:rPr>
            <w:t>Otsikko 1</w:t>
          </w:r>
        </w:p>
      </w:docPartBody>
    </w:docPart>
    <w:docPart>
      <w:docPartPr>
        <w:name w:val="35C2F05F2592D44C9975298B4CC4E4E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AD29167-9F65-9D4A-9B0D-45E283931B44}"/>
      </w:docPartPr>
      <w:docPartBody>
        <w:p w:rsidR="002111D3" w:rsidRDefault="002111D3" w:rsidP="00855982">
          <w:r>
            <w:rPr>
              <w:lang w:bidi="fi-FI"/>
            </w:rPr>
            <w:t>Pääset nopeasti alkuun napauttamalla mitä tahansa paikkamerkkitekstiä (kuten tätä) ja aloittamalla tekstin kirjoittamisen.</w:t>
          </w:r>
        </w:p>
        <w:p w:rsidR="002111D3" w:rsidRDefault="002111D3" w:rsidP="00855982">
          <w:r>
            <w:rPr>
              <w:lang w:bidi="fi-FI"/>
            </w:rPr>
            <w:t xml:space="preserve">Haluatko lisätä kuvan tiedostoistasi tai vaikkapa muodon, tekstiruudun tai taulukon? Se onnistuu. Valitse valintanauhan Lisää-välilehdestä haluamasi vaihtoehto. </w:t>
          </w:r>
        </w:p>
        <w:p w:rsidR="00000000" w:rsidRDefault="002111D3" w:rsidP="002111D3">
          <w:pPr>
            <w:pStyle w:val="35C2F05F2592D44C9975298B4CC4E4E9"/>
          </w:pPr>
          <w:r>
            <w:rPr>
              <w:lang w:bidi="fi-FI"/>
            </w:rPr>
            <w:t>Lisää-välilehdessä on myös muita helppokäyttöisiä työkaluja. Voit esimerkiksi lisätä hyperlinkin tai kommentin.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D3"/>
    <w:rsid w:val="002111D3"/>
    <w:rsid w:val="00603875"/>
    <w:rsid w:val="0081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fi-F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5F7DC9681052884EBA9F540735A728D6">
    <w:name w:val="5F7DC9681052884EBA9F540735A728D6"/>
  </w:style>
  <w:style w:type="paragraph" w:customStyle="1" w:styleId="602CAD7EE020FC44AD9B62569D75F7A1">
    <w:name w:val="602CAD7EE020FC44AD9B62569D75F7A1"/>
  </w:style>
  <w:style w:type="paragraph" w:customStyle="1" w:styleId="3DB8910BD1804F48B1DC6151EC47760D">
    <w:name w:val="3DB8910BD1804F48B1DC6151EC47760D"/>
  </w:style>
  <w:style w:type="paragraph" w:customStyle="1" w:styleId="5BC21A315362864A8CC072A883B12D5E">
    <w:name w:val="5BC21A315362864A8CC072A883B12D5E"/>
    <w:rsid w:val="002111D3"/>
  </w:style>
  <w:style w:type="paragraph" w:customStyle="1" w:styleId="E483EF79138D5E468A49101EF60CB4C5">
    <w:name w:val="E483EF79138D5E468A49101EF60CB4C5"/>
    <w:rsid w:val="002111D3"/>
  </w:style>
  <w:style w:type="paragraph" w:customStyle="1" w:styleId="4FB471E9212C484D9E2C6D0C35C05FB1">
    <w:name w:val="4FB471E9212C484D9E2C6D0C35C05FB1"/>
    <w:rsid w:val="002111D3"/>
  </w:style>
  <w:style w:type="paragraph" w:customStyle="1" w:styleId="9726DE3C648D0B419FA9E4D8FBF291D7">
    <w:name w:val="9726DE3C648D0B419FA9E4D8FBF291D7"/>
    <w:rsid w:val="002111D3"/>
  </w:style>
  <w:style w:type="paragraph" w:customStyle="1" w:styleId="4BC1FD43F65F744299716FB9726D1947">
    <w:name w:val="4BC1FD43F65F744299716FB9726D1947"/>
    <w:rsid w:val="002111D3"/>
  </w:style>
  <w:style w:type="paragraph" w:customStyle="1" w:styleId="231CE6107AAACA4AB370F084C43FB0A5">
    <w:name w:val="231CE6107AAACA4AB370F084C43FB0A5"/>
    <w:rsid w:val="002111D3"/>
  </w:style>
  <w:style w:type="paragraph" w:customStyle="1" w:styleId="23835C52B731194D98CF4DF760EA5D9E">
    <w:name w:val="23835C52B731194D98CF4DF760EA5D9E"/>
    <w:rsid w:val="002111D3"/>
  </w:style>
  <w:style w:type="paragraph" w:customStyle="1" w:styleId="76F664C0DB9EDB42AD323E5C3D3AA648">
    <w:name w:val="76F664C0DB9EDB42AD323E5C3D3AA648"/>
    <w:rsid w:val="002111D3"/>
  </w:style>
  <w:style w:type="paragraph" w:customStyle="1" w:styleId="76BC1EB9EEF8DC418BEE581084CB39CA">
    <w:name w:val="76BC1EB9EEF8DC418BEE581084CB39CA"/>
    <w:rsid w:val="002111D3"/>
  </w:style>
  <w:style w:type="paragraph" w:customStyle="1" w:styleId="D9F0AE36656051418B9CE00A4BF768FF">
    <w:name w:val="D9F0AE36656051418B9CE00A4BF768FF"/>
    <w:rsid w:val="002111D3"/>
  </w:style>
  <w:style w:type="paragraph" w:customStyle="1" w:styleId="F35A66315E7D5444A5D8337ADD20C694">
    <w:name w:val="F35A66315E7D5444A5D8337ADD20C694"/>
    <w:rsid w:val="002111D3"/>
  </w:style>
  <w:style w:type="paragraph" w:customStyle="1" w:styleId="3359E9AFC8F7EB4EA53AB8DA44A58C78">
    <w:name w:val="3359E9AFC8F7EB4EA53AB8DA44A58C78"/>
    <w:rsid w:val="002111D3"/>
  </w:style>
  <w:style w:type="paragraph" w:customStyle="1" w:styleId="D16466F5B663094D944306BFEFEF5DFA">
    <w:name w:val="D16466F5B663094D944306BFEFEF5DFA"/>
    <w:rsid w:val="002111D3"/>
  </w:style>
  <w:style w:type="paragraph" w:customStyle="1" w:styleId="F51E12BFC73154469C2A42D87FF41A42">
    <w:name w:val="F51E12BFC73154469C2A42D87FF41A42"/>
    <w:rsid w:val="002111D3"/>
  </w:style>
  <w:style w:type="paragraph" w:customStyle="1" w:styleId="EAFDF0B26EA61A40A420F090B6F1491D">
    <w:name w:val="EAFDF0B26EA61A40A420F090B6F1491D"/>
    <w:rsid w:val="002111D3"/>
  </w:style>
  <w:style w:type="paragraph" w:customStyle="1" w:styleId="35C2F05F2592D44C9975298B4CC4E4E9">
    <w:name w:val="35C2F05F2592D44C9975298B4CC4E4E9"/>
    <w:rsid w:val="002111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14</TotalTime>
  <Pages>3</Pages>
  <Words>341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Sakari Raassina</dc:creator>
  <cp:lastModifiedBy>sakari.raassina</cp:lastModifiedBy>
  <cp:revision>1</cp:revision>
  <dcterms:created xsi:type="dcterms:W3CDTF">2024-11-06T10:40:00Z</dcterms:created>
  <dcterms:modified xsi:type="dcterms:W3CDTF">2024-11-06T12:07:00Z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